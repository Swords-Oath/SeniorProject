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3C22" w14:textId="77777777" w:rsidR="00B66E09" w:rsidRDefault="00B66E09" w:rsidP="00B66E09"/>
    <w:p w14:paraId="77ABB173" w14:textId="77777777" w:rsidR="00B66E09" w:rsidRDefault="00B66E09" w:rsidP="00B66E09">
      <w:pPr>
        <w:pStyle w:val="Contactinfo"/>
      </w:pPr>
      <w:r>
        <w:t>James Rumsey Software Proposal</w:t>
      </w:r>
    </w:p>
    <w:p w14:paraId="10C38576" w14:textId="77777777" w:rsidR="00B66E09" w:rsidRDefault="00B66E09" w:rsidP="00B66E09">
      <w:pPr>
        <w:pStyle w:val="Contactinfo"/>
      </w:pPr>
    </w:p>
    <w:p w14:paraId="37E3BCEF" w14:textId="77777777" w:rsidR="00E279B8" w:rsidRDefault="00B66E09" w:rsidP="00B66E09">
      <w:pPr>
        <w:pStyle w:val="Contactinfo"/>
        <w:jc w:val="left"/>
      </w:pPr>
      <w:r>
        <w:rPr>
          <w:noProof/>
        </w:rPr>
        <w:drawing>
          <wp:inline distT="0" distB="0" distL="0" distR="0" wp14:anchorId="0A43B9C7" wp14:editId="56FA671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D3F816" w14:textId="7BDD7938" w:rsidR="00E279B8" w:rsidRDefault="009E301B" w:rsidP="00B66E09">
      <w:pPr>
        <w:pStyle w:val="Subtitle"/>
        <w:jc w:val="left"/>
      </w:pPr>
      <w:sdt>
        <w:sdtPr>
          <w:alias w:val="Presented by:"/>
          <w:tag w:val="Presented by:"/>
          <w:id w:val="2116784469"/>
          <w:placeholder>
            <w:docPart w:val="F394531B4B7D4ABFABE5BE31ED027A7A"/>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9851A882E050447FA9237FF3B5055C23"/>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34AD4">
            <w:t>Xavier Grubb</w:t>
          </w:r>
        </w:sdtContent>
      </w:sdt>
    </w:p>
    <w:p w14:paraId="7CE146F8" w14:textId="081F6F2B" w:rsidR="00B66E09" w:rsidRPr="00B66E09" w:rsidRDefault="00B66E09" w:rsidP="00B66E09">
      <w:r>
        <w:t xml:space="preserve">Project Name: </w:t>
      </w:r>
      <w:proofErr w:type="spellStart"/>
      <w:r w:rsidR="00834AD4">
        <w:t>UnderWorld</w:t>
      </w:r>
      <w:proofErr w:type="spellEnd"/>
    </w:p>
    <w:p w14:paraId="696C9645" w14:textId="0D2F8B28" w:rsidR="00E279B8" w:rsidRDefault="009E301B" w:rsidP="00B66E09">
      <w:pPr>
        <w:pStyle w:val="Contactinfo"/>
        <w:jc w:val="left"/>
      </w:pPr>
      <w:sdt>
        <w:sdtPr>
          <w:alias w:val="Enter company name:"/>
          <w:tag w:val=""/>
          <w:id w:val="442581965"/>
          <w:placeholder>
            <w:docPart w:val="978ED333248C41BB99131DD88F03B91C"/>
          </w:placeholder>
          <w:dataBinding w:prefixMappings="xmlns:ns0='http://schemas.openxmlformats.org/officeDocument/2006/extended-properties' " w:xpath="/ns0:Properties[1]/ns0:Company[1]" w:storeItemID="{6668398D-A668-4E3E-A5EB-62B293D839F1}"/>
          <w15:appearance w15:val="hidden"/>
          <w:text/>
        </w:sdtPr>
        <w:sdtEndPr/>
        <w:sdtContent>
          <w:r w:rsidR="00B66E09">
            <w:t>Date: 04-1</w:t>
          </w:r>
          <w:r w:rsidR="00834AD4">
            <w:t>6</w:t>
          </w:r>
          <w:r w:rsidR="00B66E09">
            <w:t>-2021</w:t>
          </w:r>
        </w:sdtContent>
      </w:sdt>
    </w:p>
    <w:p w14:paraId="05CDD0C7" w14:textId="77777777" w:rsidR="00E279B8" w:rsidRDefault="009E301B" w:rsidP="00B66E09">
      <w:pPr>
        <w:pStyle w:val="Contactinfo"/>
        <w:jc w:val="left"/>
      </w:pPr>
      <w:sdt>
        <w:sdtPr>
          <w:alias w:val="Enter company address:"/>
          <w:tag w:val="Enter company address:"/>
          <w:id w:val="1489432431"/>
          <w:placeholder>
            <w:docPart w:val="2C88D11115D6421A867846EC0CD65CDB"/>
          </w:placeholder>
          <w:dataBinding w:prefixMappings="xmlns:ns0='http://schemas.microsoft.com/office/2006/coverPageProps' " w:xpath="/ns0:CoverPageProperties[1]/ns0:CompanyAddress[1]" w:storeItemID="{55AF091B-3C7A-41E3-B477-F2FDAA23CFDA}"/>
          <w15:appearance w15:val="hidden"/>
          <w:text/>
        </w:sdtPr>
        <w:sdtEndPr/>
        <w:sdtContent>
          <w:r w:rsidR="00B66E09">
            <w:t>JRTI Software Development</w:t>
          </w:r>
        </w:sdtContent>
      </w:sdt>
    </w:p>
    <w:p w14:paraId="43CF117F" w14:textId="77777777" w:rsidR="00B66E09" w:rsidRDefault="00B66E09">
      <w:pPr>
        <w:spacing w:after="240" w:line="252" w:lineRule="auto"/>
        <w:ind w:left="0" w:right="0"/>
        <w:rPr>
          <w:noProof/>
        </w:rPr>
      </w:pPr>
      <w:r>
        <w:rPr>
          <w:noProof/>
        </w:rPr>
        <w:br w:type="page"/>
      </w:r>
    </w:p>
    <w:p w14:paraId="79DF1F9B" w14:textId="77777777" w:rsidR="00907CBB" w:rsidRDefault="009E301B">
      <w:pPr>
        <w:pStyle w:val="Heading1"/>
      </w:pPr>
      <w:sdt>
        <w:sdtPr>
          <w:alias w:val="Enter title:"/>
          <w:tag w:val=""/>
          <w:id w:val="1901021919"/>
          <w:placeholder>
            <w:docPart w:val="3DB6E115D4734DA58DD553B50A7825E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E3CE1">
            <w:t>James Rumsey Coding – Student Project</w:t>
          </w:r>
        </w:sdtContent>
      </w:sdt>
    </w:p>
    <w:p w14:paraId="7FCC81C7" w14:textId="77777777" w:rsidR="00907CBB" w:rsidRDefault="00B66E09">
      <w:pPr>
        <w:pStyle w:val="Heading2"/>
      </w:pPr>
      <w:r>
        <w:t>Description of Project</w:t>
      </w:r>
    </w:p>
    <w:p w14:paraId="639BB4E3" w14:textId="03C89BE2" w:rsidR="00907CBB" w:rsidRDefault="00834AD4" w:rsidP="04E7B9D4">
      <w:pPr>
        <w:rPr>
          <w:i/>
          <w:iCs/>
        </w:rPr>
      </w:pPr>
      <w:r>
        <w:rPr>
          <w:i/>
          <w:iCs/>
        </w:rPr>
        <w:t xml:space="preserve">I plan on creating a mission based multiplayer game where players can log on to </w:t>
      </w:r>
      <w:r w:rsidR="00E323C4">
        <w:rPr>
          <w:i/>
          <w:iCs/>
        </w:rPr>
        <w:t>play solo or invite friends</w:t>
      </w:r>
      <w:r>
        <w:rPr>
          <w:i/>
          <w:iCs/>
        </w:rPr>
        <w:t xml:space="preserve"> and go on a variety of missions consisting of kill ___number of enemies, Find the treasure, and more. Players will work together to complete missions </w:t>
      </w:r>
      <w:r w:rsidR="00467557">
        <w:rPr>
          <w:i/>
          <w:iCs/>
        </w:rPr>
        <w:t>to become stronger.</w:t>
      </w:r>
    </w:p>
    <w:p w14:paraId="67776392" w14:textId="77777777" w:rsidR="00907CBB" w:rsidRDefault="00B66E09" w:rsidP="00B55F12">
      <w:pPr>
        <w:pStyle w:val="Heading2"/>
      </w:pPr>
      <w:r>
        <w:t>Minimum Requirement</w:t>
      </w:r>
      <w:r w:rsidR="00B55100">
        <w:t>s</w:t>
      </w:r>
    </w:p>
    <w:p w14:paraId="6A33C296" w14:textId="00ED4A12" w:rsidR="00907CBB" w:rsidRDefault="1F837410">
      <w:r>
        <w:t>All</w:t>
      </w:r>
      <w:r w:rsidR="00B66E09">
        <w:t xml:space="preserve"> the minimum requirements referenced below will be met by the project.</w:t>
      </w:r>
    </w:p>
    <w:p w14:paraId="5EBCD992" w14:textId="30AB6345" w:rsidR="00B55100" w:rsidRDefault="00B55100" w:rsidP="00B66E09">
      <w:pPr>
        <w:pStyle w:val="ListParagraph"/>
        <w:numPr>
          <w:ilvl w:val="0"/>
          <w:numId w:val="12"/>
        </w:numPr>
      </w:pPr>
      <w:r>
        <w:t xml:space="preserve">This proposal must be approved before any work </w:t>
      </w:r>
      <w:r w:rsidR="2297AFC3">
        <w:t>starts.</w:t>
      </w:r>
    </w:p>
    <w:p w14:paraId="0DF39128" w14:textId="53D1599B" w:rsidR="00B66E09" w:rsidRDefault="00B66E09" w:rsidP="00B66E09">
      <w:pPr>
        <w:pStyle w:val="ListParagraph"/>
        <w:numPr>
          <w:ilvl w:val="0"/>
          <w:numId w:val="12"/>
        </w:numPr>
      </w:pPr>
      <w:r>
        <w:t>Project will be a minimum of 20 hours of work</w:t>
      </w:r>
      <w:r w:rsidR="1C72DA9F">
        <w:t>;</w:t>
      </w:r>
      <w:r>
        <w:t xml:space="preserve"> if </w:t>
      </w:r>
      <w:proofErr w:type="gramStart"/>
      <w:r>
        <w:t>it’s</w:t>
      </w:r>
      <w:proofErr w:type="gramEnd"/>
      <w:r>
        <w:t xml:space="preserve"> a project you’ve already started, you may use it but explain your plan and estimated hours to update it.</w:t>
      </w:r>
    </w:p>
    <w:p w14:paraId="54145A36" w14:textId="0607224C" w:rsidR="00B66E09" w:rsidRDefault="00B66E09" w:rsidP="00B66E09">
      <w:pPr>
        <w:pStyle w:val="ListParagraph"/>
        <w:numPr>
          <w:ilvl w:val="0"/>
          <w:numId w:val="12"/>
        </w:numPr>
      </w:pPr>
      <w:r>
        <w:t>Hours of work will be recorded on the provided work</w:t>
      </w:r>
      <w:r w:rsidR="5EE78AB9">
        <w:t>sheet.</w:t>
      </w:r>
    </w:p>
    <w:p w14:paraId="2BD5A9AD" w14:textId="50D6987E" w:rsidR="00B55100" w:rsidRDefault="00B55100" w:rsidP="00B66E09">
      <w:pPr>
        <w:pStyle w:val="ListParagraph"/>
        <w:numPr>
          <w:ilvl w:val="0"/>
          <w:numId w:val="12"/>
        </w:numPr>
      </w:pPr>
      <w:r>
        <w:t xml:space="preserve">A post project questionnaire will be </w:t>
      </w:r>
      <w:r w:rsidR="59FAF6B6">
        <w:t>answered.</w:t>
      </w:r>
    </w:p>
    <w:p w14:paraId="3EDB2671" w14:textId="77777777" w:rsidR="00B55100" w:rsidRDefault="00B55100" w:rsidP="00B55100">
      <w:pPr>
        <w:pStyle w:val="ListParagraph"/>
        <w:numPr>
          <w:ilvl w:val="0"/>
          <w:numId w:val="12"/>
        </w:numPr>
      </w:pPr>
      <w:r>
        <w:t xml:space="preserve">The code base, images </w:t>
      </w:r>
      <w:proofErr w:type="spellStart"/>
      <w:r>
        <w:t>etc</w:t>
      </w:r>
      <w:proofErr w:type="spellEnd"/>
      <w:r>
        <w:t xml:space="preserve"> will be kept up to date in a </w:t>
      </w:r>
      <w:proofErr w:type="spellStart"/>
      <w:r>
        <w:t>github</w:t>
      </w:r>
      <w:proofErr w:type="spellEnd"/>
      <w:r>
        <w:t xml:space="preserve"> repository shared with me.</w:t>
      </w:r>
    </w:p>
    <w:p w14:paraId="785E99A9" w14:textId="77777777" w:rsidR="00906285" w:rsidRDefault="00906285" w:rsidP="00B55100">
      <w:pPr>
        <w:pStyle w:val="ListParagraph"/>
        <w:numPr>
          <w:ilvl w:val="0"/>
          <w:numId w:val="12"/>
        </w:numPr>
      </w:pPr>
      <w:r>
        <w:t>You will create a design document that must be approved before you may start coding.</w:t>
      </w:r>
    </w:p>
    <w:p w14:paraId="6039D5B7" w14:textId="77777777" w:rsidR="002E3CE1" w:rsidRDefault="002E3CE1" w:rsidP="00B55100">
      <w:pPr>
        <w:pStyle w:val="ListParagraph"/>
        <w:numPr>
          <w:ilvl w:val="0"/>
          <w:numId w:val="12"/>
        </w:numPr>
      </w:pPr>
      <w:r>
        <w:t>Document History</w:t>
      </w:r>
    </w:p>
    <w:p w14:paraId="25C8A7EC" w14:textId="77777777" w:rsidR="00B55100" w:rsidRDefault="00B66E09" w:rsidP="00B55100">
      <w:pPr>
        <w:pStyle w:val="ListParagraph"/>
        <w:numPr>
          <w:ilvl w:val="0"/>
          <w:numId w:val="12"/>
        </w:numPr>
      </w:pPr>
      <w:r>
        <w:t>It must be completed by M</w:t>
      </w:r>
      <w:r w:rsidR="00B55100">
        <w:t xml:space="preserve">ay </w:t>
      </w:r>
      <w:proofErr w:type="gramStart"/>
      <w:r w:rsidR="00B55100">
        <w:t>7</w:t>
      </w:r>
      <w:r w:rsidR="00B55100" w:rsidRPr="00B55100">
        <w:rPr>
          <w:vertAlign w:val="superscript"/>
        </w:rPr>
        <w:t>th</w:t>
      </w:r>
      <w:proofErr w:type="gramEnd"/>
    </w:p>
    <w:p w14:paraId="1DDEC56E" w14:textId="77777777" w:rsidR="00B55100" w:rsidRDefault="00B55100" w:rsidP="00B55100">
      <w:pPr>
        <w:pStyle w:val="ListParagraph"/>
        <w:numPr>
          <w:ilvl w:val="0"/>
          <w:numId w:val="12"/>
        </w:numPr>
      </w:pPr>
      <w:r>
        <w:t>If you finish early, I may ask you to enhance it.</w:t>
      </w:r>
    </w:p>
    <w:p w14:paraId="0648C563" w14:textId="77777777" w:rsidR="00B55100" w:rsidRDefault="00B55100" w:rsidP="00B55100">
      <w:pPr>
        <w:pStyle w:val="Heading2"/>
      </w:pPr>
      <w:r>
        <w:t>Detailed Questions</w:t>
      </w:r>
    </w:p>
    <w:p w14:paraId="30C911D3" w14:textId="74AD396F" w:rsidR="00B55100" w:rsidRDefault="00B55100" w:rsidP="00B55100">
      <w:pPr>
        <w:pStyle w:val="ListParagraph"/>
        <w:numPr>
          <w:ilvl w:val="0"/>
          <w:numId w:val="12"/>
        </w:numPr>
      </w:pPr>
      <w:r>
        <w:t xml:space="preserve">What language do you plan on </w:t>
      </w:r>
      <w:r w:rsidR="00906285">
        <w:t>using</w:t>
      </w:r>
      <w:r>
        <w:t>?</w:t>
      </w:r>
    </w:p>
    <w:p w14:paraId="348148B1" w14:textId="070EE8C2" w:rsidR="00834AD4" w:rsidRDefault="00834AD4" w:rsidP="00834AD4">
      <w:pPr>
        <w:pStyle w:val="ListParagraph"/>
        <w:ind w:left="1080"/>
      </w:pPr>
      <w:r>
        <w:t>C#</w:t>
      </w:r>
    </w:p>
    <w:p w14:paraId="2CBDA199" w14:textId="620405DC" w:rsidR="00B55100" w:rsidRDefault="00B55100" w:rsidP="00B55100">
      <w:pPr>
        <w:pStyle w:val="ListParagraph"/>
        <w:numPr>
          <w:ilvl w:val="0"/>
          <w:numId w:val="12"/>
        </w:numPr>
      </w:pPr>
      <w:r>
        <w:t>Will you have a database, if so which one?</w:t>
      </w:r>
    </w:p>
    <w:p w14:paraId="4F61A947" w14:textId="2523B17E" w:rsidR="00834AD4" w:rsidRDefault="005D0CBF" w:rsidP="005D0CBF">
      <w:pPr>
        <w:pStyle w:val="ListParagraph"/>
        <w:ind w:left="1080"/>
      </w:pPr>
      <w:r>
        <w:t>While I do plan on having a database later for this, I am sticking to the basics so no database will be present.</w:t>
      </w:r>
    </w:p>
    <w:p w14:paraId="01ED2B2D" w14:textId="36795BFF" w:rsidR="00B55100" w:rsidRDefault="00B55100" w:rsidP="00B55100">
      <w:pPr>
        <w:pStyle w:val="ListParagraph"/>
        <w:numPr>
          <w:ilvl w:val="0"/>
          <w:numId w:val="12"/>
        </w:numPr>
      </w:pPr>
      <w:r>
        <w:t>How many hours do you expect this to take?</w:t>
      </w:r>
    </w:p>
    <w:p w14:paraId="68CB1249" w14:textId="5C9251F6" w:rsidR="005D0CBF" w:rsidRDefault="00C72C46" w:rsidP="005D0CBF">
      <w:pPr>
        <w:pStyle w:val="ListParagraph"/>
        <w:ind w:left="1080"/>
      </w:pPr>
      <w:r>
        <w:t>50hours</w:t>
      </w:r>
    </w:p>
    <w:p w14:paraId="029E007E" w14:textId="27A096A3" w:rsidR="00B55100" w:rsidRDefault="00B55100" w:rsidP="00B55100">
      <w:pPr>
        <w:pStyle w:val="ListParagraph"/>
        <w:numPr>
          <w:ilvl w:val="0"/>
          <w:numId w:val="12"/>
        </w:numPr>
      </w:pPr>
      <w:r>
        <w:t xml:space="preserve">Do you plan on using language features that we have not covered in class, if so, which </w:t>
      </w:r>
      <w:r w:rsidR="00906285">
        <w:t>ones?</w:t>
      </w:r>
    </w:p>
    <w:p w14:paraId="56BFA535" w14:textId="0DD87EAA" w:rsidR="005D0CBF" w:rsidRPr="00B55100" w:rsidRDefault="005D0CBF" w:rsidP="005D0CBF">
      <w:pPr>
        <w:pStyle w:val="ListParagraph"/>
        <w:ind w:left="1080"/>
      </w:pPr>
      <w:r>
        <w:t>I will be using unity, various unity plugins such as mirror, and an amazon server to create this project.</w:t>
      </w:r>
    </w:p>
    <w:p w14:paraId="02859C86" w14:textId="77777777" w:rsidR="00B55100" w:rsidRDefault="00B55100" w:rsidP="00B55100"/>
    <w:p w14:paraId="5AD27460" w14:textId="77777777" w:rsidR="00B55100" w:rsidRDefault="00906285" w:rsidP="00B55100">
      <w:pPr>
        <w:pStyle w:val="Heading2"/>
      </w:pPr>
      <w:r>
        <w:t>Make your case</w:t>
      </w:r>
    </w:p>
    <w:p w14:paraId="06A13204" w14:textId="45D8088B" w:rsidR="00643C0C" w:rsidRPr="00C72C46" w:rsidRDefault="005D0CBF" w:rsidP="00643C0C">
      <w:pPr>
        <w:pStyle w:val="ListParagraph"/>
        <w:numPr>
          <w:ilvl w:val="0"/>
          <w:numId w:val="12"/>
        </w:numPr>
      </w:pPr>
      <w:r>
        <w:rPr>
          <w:i/>
        </w:rPr>
        <w:t xml:space="preserve">I have been working on this project </w:t>
      </w:r>
      <w:r w:rsidR="003B39F4">
        <w:rPr>
          <w:i/>
        </w:rPr>
        <w:t>for a month</w:t>
      </w:r>
      <w:r>
        <w:rPr>
          <w:i/>
        </w:rPr>
        <w:t xml:space="preserve"> and am passionate about finishing </w:t>
      </w:r>
      <w:r w:rsidR="003B39F4">
        <w:rPr>
          <w:i/>
        </w:rPr>
        <w:t>it</w:t>
      </w:r>
      <w:r>
        <w:rPr>
          <w:i/>
        </w:rPr>
        <w:t xml:space="preserve">. While at </w:t>
      </w:r>
      <w:r w:rsidR="003B39F4">
        <w:rPr>
          <w:i/>
        </w:rPr>
        <w:t>first,</w:t>
      </w:r>
      <w:r>
        <w:rPr>
          <w:i/>
        </w:rPr>
        <w:t xml:space="preserve"> I was planning to do this outside of class </w:t>
      </w:r>
      <w:r w:rsidR="003B39F4">
        <w:rPr>
          <w:i/>
        </w:rPr>
        <w:t xml:space="preserve">this project has given me a chance to take this into the class increasing the time I get to work on the project. This project may seem quite large and ambitious to most, but I have already been devoting </w:t>
      </w:r>
      <w:r w:rsidR="00C72C46">
        <w:rPr>
          <w:i/>
        </w:rPr>
        <w:t>my time to the project and have made great headway.</w:t>
      </w:r>
      <w:r w:rsidR="003B39F4">
        <w:rPr>
          <w:i/>
        </w:rPr>
        <w:t xml:space="preserve"> </w:t>
      </w:r>
    </w:p>
    <w:p w14:paraId="0E755203" w14:textId="77777777" w:rsidR="00C72C46" w:rsidRPr="00643C0C" w:rsidRDefault="00C72C46" w:rsidP="00C72C46">
      <w:pPr>
        <w:pStyle w:val="ListParagraph"/>
        <w:ind w:left="1080"/>
      </w:pPr>
    </w:p>
    <w:p w14:paraId="3FA1171C" w14:textId="1B925D2F" w:rsidR="003B39F4" w:rsidRDefault="003B39F4" w:rsidP="00643C0C">
      <w:pPr>
        <w:pStyle w:val="ListParagraph"/>
        <w:numPr>
          <w:ilvl w:val="0"/>
          <w:numId w:val="12"/>
        </w:numPr>
      </w:pPr>
      <w:r>
        <w:t>I hope to get the basics done by May 7</w:t>
      </w:r>
      <w:r w:rsidR="00467557" w:rsidRPr="00643C0C">
        <w:rPr>
          <w:vertAlign w:val="superscript"/>
        </w:rPr>
        <w:t>th</w:t>
      </w:r>
      <w:r w:rsidR="00467557">
        <w:t xml:space="preserve"> allowing</w:t>
      </w:r>
      <w:r>
        <w:t xml:space="preserve"> players to go on missions</w:t>
      </w:r>
      <w:r w:rsidR="00C72C46">
        <w:t xml:space="preserve">, setting up a </w:t>
      </w:r>
      <w:r w:rsidR="00F2374A">
        <w:t>player U.I.,</w:t>
      </w:r>
      <w:r w:rsidR="00643C0C">
        <w:t xml:space="preserve"> and creat</w:t>
      </w:r>
      <w:r w:rsidR="00C72C46">
        <w:t>ing</w:t>
      </w:r>
      <w:r w:rsidR="00643C0C">
        <w:t xml:space="preserve"> enemies the player can fight with other players.</w:t>
      </w:r>
    </w:p>
    <w:p w14:paraId="7A5A7842" w14:textId="77777777" w:rsidR="00E323C4" w:rsidRDefault="00E323C4" w:rsidP="00E323C4">
      <w:pPr>
        <w:pStyle w:val="ListParagraph"/>
      </w:pPr>
    </w:p>
    <w:p w14:paraId="590D9D5A" w14:textId="231B6092" w:rsidR="00E323C4" w:rsidRDefault="00E323C4" w:rsidP="00E323C4">
      <w:pPr>
        <w:pStyle w:val="ListParagraph"/>
        <w:numPr>
          <w:ilvl w:val="1"/>
          <w:numId w:val="12"/>
        </w:numPr>
      </w:pPr>
      <w:r>
        <w:lastRenderedPageBreak/>
        <w:t>The game will have a multiplayer function allowing players to play solo or invite friends to play with them.</w:t>
      </w:r>
    </w:p>
    <w:p w14:paraId="6C548B97" w14:textId="6BFE434E" w:rsidR="00E323C4" w:rsidRDefault="00E323C4" w:rsidP="00E323C4">
      <w:pPr>
        <w:pStyle w:val="ListParagraph"/>
        <w:numPr>
          <w:ilvl w:val="1"/>
          <w:numId w:val="12"/>
        </w:numPr>
      </w:pPr>
      <w:r>
        <w:t>The game content will be missions the players can choose between and complete.</w:t>
      </w:r>
    </w:p>
    <w:p w14:paraId="1468F45C" w14:textId="02BB0C51" w:rsidR="00E323C4" w:rsidRPr="00906285" w:rsidRDefault="00E323C4" w:rsidP="00E323C4">
      <w:pPr>
        <w:pStyle w:val="ListParagraph"/>
        <w:numPr>
          <w:ilvl w:val="1"/>
          <w:numId w:val="12"/>
        </w:numPr>
      </w:pPr>
      <w:r>
        <w:t>The players will be able to change between 4 weapons and be given an ability based on their class they choose in the lobby screen.</w:t>
      </w:r>
    </w:p>
    <w:p w14:paraId="49222255" w14:textId="77B85E2D" w:rsidR="00906285" w:rsidRPr="00906285" w:rsidRDefault="00643C0C" w:rsidP="00906285">
      <w:pPr>
        <w:pStyle w:val="ListParagraph"/>
        <w:numPr>
          <w:ilvl w:val="0"/>
          <w:numId w:val="12"/>
        </w:numPr>
      </w:pPr>
      <w:r>
        <w:rPr>
          <w:i/>
        </w:rPr>
        <w:t xml:space="preserve">I have more experience in unity and am vary passionate towards making games using the platform, and unity is more designed towards the creation of games specially when it comes to multiplayer 3D games such as this one. I am not sure if this project could be done in python and even if so, I </w:t>
      </w:r>
      <w:r w:rsidR="00F2374A">
        <w:rPr>
          <w:i/>
        </w:rPr>
        <w:t>would not</w:t>
      </w:r>
      <w:r>
        <w:rPr>
          <w:i/>
        </w:rPr>
        <w:t xml:space="preserve"> know where to start.</w:t>
      </w:r>
    </w:p>
    <w:p w14:paraId="3D8BE21B" w14:textId="0A11FF57" w:rsidR="00906285" w:rsidRPr="00906285" w:rsidRDefault="00643C0C" w:rsidP="04E7B9D4">
      <w:pPr>
        <w:pStyle w:val="ListParagraph"/>
        <w:numPr>
          <w:ilvl w:val="0"/>
          <w:numId w:val="12"/>
        </w:numPr>
      </w:pPr>
      <w:r>
        <w:rPr>
          <w:i/>
          <w:iCs/>
        </w:rPr>
        <w:t xml:space="preserve">Currently I have a good portion of mechanics already implemented and have been working towards completing the harder mechanics first. I have downsized the project to the bare </w:t>
      </w:r>
      <w:r w:rsidR="00C72C46">
        <w:rPr>
          <w:i/>
          <w:iCs/>
        </w:rPr>
        <w:t xml:space="preserve">bones. </w:t>
      </w:r>
      <w:r w:rsidR="00467557">
        <w:rPr>
          <w:i/>
          <w:iCs/>
        </w:rPr>
        <w:t>I have</w:t>
      </w:r>
      <w:r w:rsidR="00C72C46">
        <w:rPr>
          <w:i/>
          <w:iCs/>
        </w:rPr>
        <w:t xml:space="preserve"> prepared it so i</w:t>
      </w:r>
      <w:r>
        <w:rPr>
          <w:i/>
          <w:iCs/>
        </w:rPr>
        <w:t xml:space="preserve">f one mechanic takes </w:t>
      </w:r>
      <w:r w:rsidR="00F2374A">
        <w:rPr>
          <w:i/>
          <w:iCs/>
        </w:rPr>
        <w:t>too</w:t>
      </w:r>
      <w:r>
        <w:rPr>
          <w:i/>
          <w:iCs/>
        </w:rPr>
        <w:t xml:space="preserve"> </w:t>
      </w:r>
      <w:r w:rsidR="00F2374A">
        <w:rPr>
          <w:i/>
          <w:iCs/>
        </w:rPr>
        <w:t>long,</w:t>
      </w:r>
      <w:r>
        <w:rPr>
          <w:i/>
          <w:iCs/>
        </w:rPr>
        <w:t xml:space="preserve"> I will have a time buffer</w:t>
      </w:r>
      <w:r w:rsidR="00467557">
        <w:rPr>
          <w:i/>
          <w:iCs/>
        </w:rPr>
        <w:t>.</w:t>
      </w:r>
    </w:p>
    <w:p w14:paraId="3A6E0DBC" w14:textId="72394028" w:rsidR="00906285" w:rsidRPr="00906285" w:rsidRDefault="00F2374A" w:rsidP="00906285">
      <w:pPr>
        <w:pStyle w:val="ListParagraph"/>
        <w:numPr>
          <w:ilvl w:val="0"/>
          <w:numId w:val="12"/>
        </w:numPr>
      </w:pPr>
      <w:r>
        <w:rPr>
          <w:i/>
          <w:iCs/>
        </w:rPr>
        <w:t xml:space="preserve">I have done a lot of work with unity this year in and outside of school and am continuing to learn every day. </w:t>
      </w:r>
      <w:r w:rsidR="00467557">
        <w:rPr>
          <w:i/>
          <w:iCs/>
        </w:rPr>
        <w:t xml:space="preserve">I </w:t>
      </w:r>
      <w:r>
        <w:rPr>
          <w:i/>
          <w:iCs/>
        </w:rPr>
        <w:t xml:space="preserve">set out with a single goal </w:t>
      </w:r>
      <w:r w:rsidR="00467557">
        <w:rPr>
          <w:i/>
          <w:iCs/>
        </w:rPr>
        <w:t xml:space="preserve">for </w:t>
      </w:r>
      <w:r>
        <w:rPr>
          <w:i/>
          <w:iCs/>
        </w:rPr>
        <w:t>this year to create a 3D game by the end of this school year. I have been spending day after day practicing in unity and learning about it. I know I can make this game by the end of this school year</w:t>
      </w:r>
      <w:r w:rsidR="00467557">
        <w:rPr>
          <w:i/>
          <w:iCs/>
        </w:rPr>
        <w:t xml:space="preserve"> as long I as I do not expand the scope to be too large</w:t>
      </w:r>
      <w:r w:rsidR="00BB410F">
        <w:rPr>
          <w:i/>
          <w:iCs/>
        </w:rPr>
        <w:t xml:space="preserve">. </w:t>
      </w:r>
    </w:p>
    <w:p w14:paraId="2B11BCAA" w14:textId="77777777" w:rsidR="00906285" w:rsidRDefault="00906285" w:rsidP="00906285">
      <w:pPr>
        <w:pStyle w:val="Heading2"/>
      </w:pPr>
      <w:r>
        <w:t>Grading</w:t>
      </w:r>
    </w:p>
    <w:p w14:paraId="627F97A7" w14:textId="77777777" w:rsidR="00906285" w:rsidRDefault="002E3CE1" w:rsidP="00906285">
      <w:pPr>
        <w:pStyle w:val="ListParagraph"/>
        <w:numPr>
          <w:ilvl w:val="0"/>
          <w:numId w:val="12"/>
        </w:numPr>
      </w:pPr>
      <w:r>
        <w:t>10 Points</w:t>
      </w:r>
      <w:r>
        <w:tab/>
      </w:r>
      <w:r>
        <w:tab/>
      </w:r>
      <w:r w:rsidR="00906285">
        <w:t>Proposal</w:t>
      </w:r>
    </w:p>
    <w:p w14:paraId="53E9CFF6" w14:textId="77777777" w:rsidR="002E3CE1" w:rsidRDefault="002E3CE1" w:rsidP="00906285">
      <w:pPr>
        <w:pStyle w:val="ListParagraph"/>
        <w:numPr>
          <w:ilvl w:val="0"/>
          <w:numId w:val="12"/>
        </w:numPr>
      </w:pPr>
      <w:r>
        <w:t>10 Points</w:t>
      </w:r>
      <w:r>
        <w:tab/>
      </w:r>
      <w:r>
        <w:tab/>
        <w:t>Design Document</w:t>
      </w:r>
    </w:p>
    <w:p w14:paraId="4BDBF898" w14:textId="77777777" w:rsidR="002E3CE1" w:rsidRDefault="002E3CE1" w:rsidP="00906285">
      <w:pPr>
        <w:pStyle w:val="ListParagraph"/>
        <w:numPr>
          <w:ilvl w:val="0"/>
          <w:numId w:val="12"/>
        </w:numPr>
      </w:pPr>
      <w:r>
        <w:t>5 Points</w:t>
      </w:r>
      <w:r>
        <w:tab/>
      </w:r>
      <w:r>
        <w:tab/>
      </w:r>
      <w:proofErr w:type="spellStart"/>
      <w:r>
        <w:t>Github</w:t>
      </w:r>
      <w:proofErr w:type="spellEnd"/>
    </w:p>
    <w:p w14:paraId="50DCAC18" w14:textId="77777777" w:rsidR="002E3CE1" w:rsidRDefault="002E3CE1" w:rsidP="00906285">
      <w:pPr>
        <w:pStyle w:val="ListParagraph"/>
        <w:numPr>
          <w:ilvl w:val="0"/>
          <w:numId w:val="12"/>
        </w:numPr>
      </w:pPr>
      <w:r>
        <w:t xml:space="preserve">10 Points </w:t>
      </w:r>
      <w:r>
        <w:tab/>
      </w:r>
      <w:r>
        <w:tab/>
        <w:t>Interim Review</w:t>
      </w:r>
    </w:p>
    <w:p w14:paraId="3CC2FC7F" w14:textId="77777777" w:rsidR="002E3CE1" w:rsidRDefault="002E3CE1" w:rsidP="00906285">
      <w:pPr>
        <w:pStyle w:val="ListParagraph"/>
        <w:numPr>
          <w:ilvl w:val="0"/>
          <w:numId w:val="12"/>
        </w:numPr>
      </w:pPr>
      <w:r>
        <w:t>50 Points</w:t>
      </w:r>
      <w:r>
        <w:tab/>
      </w:r>
      <w:r>
        <w:tab/>
        <w:t>Project Grade</w:t>
      </w:r>
    </w:p>
    <w:p w14:paraId="1F5D5D92" w14:textId="77777777" w:rsidR="002E3CE1" w:rsidRDefault="002E3CE1" w:rsidP="00906285">
      <w:pPr>
        <w:pStyle w:val="ListParagraph"/>
        <w:numPr>
          <w:ilvl w:val="0"/>
          <w:numId w:val="12"/>
        </w:numPr>
      </w:pPr>
      <w:r>
        <w:t>10 Points</w:t>
      </w:r>
      <w:r>
        <w:tab/>
      </w:r>
      <w:r>
        <w:tab/>
        <w:t>Program Documentation</w:t>
      </w:r>
    </w:p>
    <w:p w14:paraId="5BDB5DD0" w14:textId="77777777" w:rsidR="002E3CE1" w:rsidRPr="00906285" w:rsidRDefault="002E3CE1" w:rsidP="00906285">
      <w:pPr>
        <w:pStyle w:val="ListParagraph"/>
        <w:numPr>
          <w:ilvl w:val="0"/>
          <w:numId w:val="12"/>
        </w:numPr>
      </w:pPr>
      <w:r>
        <w:t>5 Points</w:t>
      </w:r>
      <w:r>
        <w:tab/>
      </w:r>
      <w:r>
        <w:tab/>
        <w:t>Post Project Questionnaire</w:t>
      </w:r>
    </w:p>
    <w:p w14:paraId="09AAE21C" w14:textId="77777777" w:rsidR="002E3CE1" w:rsidRDefault="002E3CE1" w:rsidP="002E3CE1">
      <w:pPr>
        <w:pStyle w:val="Heading2"/>
      </w:pPr>
      <w:r>
        <w:t>Document History</w:t>
      </w:r>
    </w:p>
    <w:p w14:paraId="7BB11513" w14:textId="77777777" w:rsidR="00907CBB" w:rsidRDefault="00907CBB" w:rsidP="002E3CE1">
      <w:pPr>
        <w:ind w:left="0"/>
      </w:pPr>
    </w:p>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898"/>
        <w:gridCol w:w="1152"/>
        <w:gridCol w:w="2009"/>
        <w:gridCol w:w="1598"/>
        <w:gridCol w:w="1577"/>
        <w:gridCol w:w="2126"/>
      </w:tblGrid>
      <w:tr w:rsidR="002E3CE1" w14:paraId="62DC9007" w14:textId="77777777" w:rsidTr="002E3CE1">
        <w:trPr>
          <w:cnfStyle w:val="100000000000" w:firstRow="1" w:lastRow="0" w:firstColumn="0" w:lastColumn="0" w:oddVBand="0" w:evenVBand="0" w:oddHBand="0" w:evenHBand="0" w:firstRowFirstColumn="0" w:firstRowLastColumn="0" w:lastRowFirstColumn="0" w:lastRowLastColumn="0"/>
          <w:tblHeader/>
        </w:trPr>
        <w:tc>
          <w:tcPr>
            <w:tcW w:w="898" w:type="dxa"/>
            <w:tcBorders>
              <w:top w:val="nil"/>
              <w:left w:val="nil"/>
            </w:tcBorders>
          </w:tcPr>
          <w:p w14:paraId="53826FFD" w14:textId="77777777" w:rsidR="002E3CE1" w:rsidRDefault="002E3CE1">
            <w:pPr>
              <w:pStyle w:val="Tabletext"/>
            </w:pPr>
            <w:r>
              <w:t>Status</w:t>
            </w:r>
          </w:p>
        </w:tc>
        <w:tc>
          <w:tcPr>
            <w:tcW w:w="1152" w:type="dxa"/>
            <w:tcBorders>
              <w:top w:val="nil"/>
              <w:left w:val="nil"/>
            </w:tcBorders>
            <w:vAlign w:val="bottom"/>
          </w:tcPr>
          <w:p w14:paraId="4E0F20F0" w14:textId="77777777" w:rsidR="002E3CE1" w:rsidRDefault="009E301B">
            <w:pPr>
              <w:pStyle w:val="Tabletext"/>
            </w:pPr>
            <w:sdt>
              <w:sdtPr>
                <w:alias w:val="Enter column heading 1:"/>
                <w:tag w:val="Enter column heading 1:"/>
                <w:id w:val="-1859340973"/>
                <w:placeholder>
                  <w:docPart w:val="66CA23E1F572424EAC3EEBAE38AFB99E"/>
                </w:placeholder>
                <w:temporary/>
                <w:showingPlcHdr/>
                <w15:appearance w15:val="hidden"/>
              </w:sdtPr>
              <w:sdtEndPr/>
              <w:sdtContent>
                <w:r w:rsidR="002E3CE1">
                  <w:t>Date recorded</w:t>
                </w:r>
              </w:sdtContent>
            </w:sdt>
          </w:p>
        </w:tc>
        <w:tc>
          <w:tcPr>
            <w:tcW w:w="2009" w:type="dxa"/>
            <w:tcBorders>
              <w:top w:val="nil"/>
            </w:tcBorders>
            <w:vAlign w:val="bottom"/>
          </w:tcPr>
          <w:p w14:paraId="356F83D6" w14:textId="77777777" w:rsidR="002E3CE1" w:rsidRDefault="002E3CE1" w:rsidP="002E3CE1">
            <w:pPr>
              <w:pStyle w:val="Tabletext"/>
            </w:pPr>
            <w:r>
              <w:t>Issue / Question</w:t>
            </w:r>
          </w:p>
        </w:tc>
        <w:tc>
          <w:tcPr>
            <w:tcW w:w="1598" w:type="dxa"/>
            <w:tcBorders>
              <w:top w:val="nil"/>
            </w:tcBorders>
            <w:vAlign w:val="bottom"/>
          </w:tcPr>
          <w:p w14:paraId="12216AC2" w14:textId="77777777" w:rsidR="002E3CE1" w:rsidRDefault="002E3CE1" w:rsidP="002E3CE1">
            <w:pPr>
              <w:pStyle w:val="Tabletext"/>
            </w:pPr>
            <w:r>
              <w:t>Severity</w:t>
            </w:r>
          </w:p>
        </w:tc>
        <w:tc>
          <w:tcPr>
            <w:tcW w:w="1577" w:type="dxa"/>
            <w:tcBorders>
              <w:top w:val="nil"/>
            </w:tcBorders>
            <w:vAlign w:val="bottom"/>
          </w:tcPr>
          <w:p w14:paraId="270948EE" w14:textId="77777777" w:rsidR="002E3CE1" w:rsidRDefault="009E301B">
            <w:pPr>
              <w:pStyle w:val="Tabletext"/>
            </w:pPr>
            <w:sdt>
              <w:sdtPr>
                <w:alias w:val="Enter column heading 4:"/>
                <w:tag w:val="Enter column heading 4:"/>
                <w:id w:val="-1179195578"/>
                <w:placeholder>
                  <w:docPart w:val="606421D251814D95B485F72F8E60BEF2"/>
                </w:placeholder>
                <w:temporary/>
                <w:showingPlcHdr/>
                <w15:appearance w15:val="hidden"/>
              </w:sdtPr>
              <w:sdtEndPr/>
              <w:sdtContent>
                <w:r w:rsidR="002E3CE1">
                  <w:t>Impact</w:t>
                </w:r>
              </w:sdtContent>
            </w:sdt>
          </w:p>
        </w:tc>
        <w:tc>
          <w:tcPr>
            <w:tcW w:w="2126" w:type="dxa"/>
            <w:tcBorders>
              <w:top w:val="nil"/>
              <w:right w:val="nil"/>
            </w:tcBorders>
            <w:vAlign w:val="bottom"/>
          </w:tcPr>
          <w:p w14:paraId="2A3F8BA2" w14:textId="77777777" w:rsidR="002E3CE1" w:rsidRDefault="002E3CE1" w:rsidP="002E3CE1">
            <w:pPr>
              <w:pStyle w:val="Tabletext"/>
            </w:pPr>
            <w:r>
              <w:t>Resolution</w:t>
            </w:r>
          </w:p>
        </w:tc>
      </w:tr>
      <w:tr w:rsidR="002E3CE1" w14:paraId="7504B8FE" w14:textId="77777777" w:rsidTr="002E3CE1">
        <w:tc>
          <w:tcPr>
            <w:tcW w:w="898" w:type="dxa"/>
            <w:tcBorders>
              <w:left w:val="nil"/>
            </w:tcBorders>
          </w:tcPr>
          <w:p w14:paraId="428E5600" w14:textId="13F5FCC3" w:rsidR="002E3CE1" w:rsidRDefault="002E3CE1">
            <w:pPr>
              <w:pStyle w:val="Tabletext"/>
            </w:pPr>
            <w:r>
              <w:t>Open</w:t>
            </w:r>
          </w:p>
        </w:tc>
        <w:tc>
          <w:tcPr>
            <w:tcW w:w="1152" w:type="dxa"/>
            <w:tcBorders>
              <w:left w:val="nil"/>
            </w:tcBorders>
          </w:tcPr>
          <w:p w14:paraId="698628B2" w14:textId="2FAD5E7C" w:rsidR="002E3CE1" w:rsidRDefault="005E0CBC" w:rsidP="005E0CBC">
            <w:pPr>
              <w:pStyle w:val="Tabletext"/>
              <w:ind w:left="0"/>
            </w:pPr>
            <w:r>
              <w:t>4/16/2021</w:t>
            </w:r>
          </w:p>
        </w:tc>
        <w:tc>
          <w:tcPr>
            <w:tcW w:w="2009" w:type="dxa"/>
          </w:tcPr>
          <w:p w14:paraId="5AD427AD" w14:textId="5D796532" w:rsidR="002E3CE1" w:rsidRDefault="005E0CBC" w:rsidP="002E3CE1">
            <w:pPr>
              <w:pStyle w:val="Tabletext"/>
            </w:pPr>
            <w:r>
              <w:t>Initial Version</w:t>
            </w:r>
          </w:p>
        </w:tc>
        <w:tc>
          <w:tcPr>
            <w:tcW w:w="1598" w:type="dxa"/>
            <w:shd w:val="clear" w:color="auto" w:fill="EDEEE5" w:themeFill="accent3" w:themeFillTint="33"/>
          </w:tcPr>
          <w:p w14:paraId="18031116" w14:textId="6098B249" w:rsidR="002E3CE1" w:rsidRDefault="005E0CBC" w:rsidP="002E3CE1">
            <w:pPr>
              <w:pStyle w:val="Tabletext"/>
            </w:pPr>
            <w:r>
              <w:t>None</w:t>
            </w:r>
          </w:p>
        </w:tc>
        <w:tc>
          <w:tcPr>
            <w:tcW w:w="1577" w:type="dxa"/>
            <w:shd w:val="clear" w:color="auto" w:fill="F7EFDE" w:themeFill="accent4" w:themeFillTint="33"/>
          </w:tcPr>
          <w:p w14:paraId="48B3286C" w14:textId="4DDEB91E" w:rsidR="002E3CE1" w:rsidRDefault="005E0CBC" w:rsidP="002E3CE1">
            <w:pPr>
              <w:pStyle w:val="Tabletext"/>
            </w:pPr>
            <w:r>
              <w:t>Initial Project</w:t>
            </w:r>
          </w:p>
        </w:tc>
        <w:tc>
          <w:tcPr>
            <w:tcW w:w="2126" w:type="dxa"/>
            <w:tcBorders>
              <w:right w:val="nil"/>
            </w:tcBorders>
          </w:tcPr>
          <w:p w14:paraId="1C229040" w14:textId="77777777" w:rsidR="002E3CE1" w:rsidRDefault="002E3CE1" w:rsidP="002E3CE1">
            <w:pPr>
              <w:pStyle w:val="Tabletext"/>
            </w:pPr>
            <w:r>
              <w:t>Resolution</w:t>
            </w:r>
          </w:p>
        </w:tc>
      </w:tr>
      <w:tr w:rsidR="002E3CE1" w14:paraId="0B99AF6A" w14:textId="77777777" w:rsidTr="002E3CE1">
        <w:tc>
          <w:tcPr>
            <w:tcW w:w="898" w:type="dxa"/>
            <w:tcBorders>
              <w:left w:val="nil"/>
            </w:tcBorders>
          </w:tcPr>
          <w:p w14:paraId="5139EEFE" w14:textId="77777777" w:rsidR="002E3CE1" w:rsidRDefault="002E3CE1">
            <w:pPr>
              <w:pStyle w:val="Tabletext"/>
            </w:pPr>
          </w:p>
        </w:tc>
        <w:sdt>
          <w:sdtPr>
            <w:alias w:val="Enter date2:"/>
            <w:tag w:val="Enter date2:"/>
            <w:id w:val="-867910882"/>
            <w:placeholder>
              <w:docPart w:val="9974ED90B6504FC6876649D4679EC4D6"/>
            </w:placeholder>
            <w:temporary/>
            <w:showingPlcHdr/>
            <w15:appearance w15:val="hidden"/>
          </w:sdtPr>
          <w:sdtEndPr/>
          <w:sdtContent>
            <w:tc>
              <w:tcPr>
                <w:tcW w:w="1152" w:type="dxa"/>
                <w:tcBorders>
                  <w:left w:val="nil"/>
                </w:tcBorders>
              </w:tcPr>
              <w:p w14:paraId="369276E4" w14:textId="77777777" w:rsidR="002E3CE1" w:rsidRDefault="002E3CE1">
                <w:pPr>
                  <w:pStyle w:val="Tabletext"/>
                </w:pPr>
                <w:r>
                  <w:t>Date 2</w:t>
                </w:r>
              </w:p>
            </w:tc>
          </w:sdtContent>
        </w:sdt>
        <w:sdt>
          <w:sdtPr>
            <w:alias w:val="Enter description:"/>
            <w:tag w:val="Enter description:"/>
            <w:id w:val="1952057013"/>
            <w:placeholder>
              <w:docPart w:val="D9324106388446A19E19DF804AB3BA31"/>
            </w:placeholder>
            <w:temporary/>
            <w:showingPlcHdr/>
            <w15:appearance w15:val="hidden"/>
          </w:sdtPr>
          <w:sdtEndPr/>
          <w:sdtContent>
            <w:tc>
              <w:tcPr>
                <w:tcW w:w="2009" w:type="dxa"/>
              </w:tcPr>
              <w:p w14:paraId="2BE7E2E5" w14:textId="77777777" w:rsidR="002E3CE1" w:rsidRDefault="002E3CE1">
                <w:pPr>
                  <w:pStyle w:val="Tabletext"/>
                </w:pPr>
                <w:r>
                  <w:t>Description</w:t>
                </w:r>
              </w:p>
            </w:tc>
          </w:sdtContent>
        </w:sdt>
        <w:sdt>
          <w:sdtPr>
            <w:alias w:val="Enter probability:"/>
            <w:tag w:val="Enter probability:"/>
            <w:id w:val="44040568"/>
            <w:placeholder>
              <w:docPart w:val="24D58AB8716A44A8BA928D6E7D888E32"/>
            </w:placeholder>
            <w:temporary/>
            <w:showingPlcHdr/>
            <w15:appearance w15:val="hidden"/>
          </w:sdtPr>
          <w:sdtEndPr/>
          <w:sdtContent>
            <w:tc>
              <w:tcPr>
                <w:tcW w:w="1598" w:type="dxa"/>
                <w:shd w:val="clear" w:color="auto" w:fill="EDEEE5" w:themeFill="accent3" w:themeFillTint="33"/>
              </w:tcPr>
              <w:p w14:paraId="79F82B67" w14:textId="77777777" w:rsidR="002E3CE1" w:rsidRDefault="002E3CE1">
                <w:pPr>
                  <w:pStyle w:val="Tabletext"/>
                </w:pPr>
                <w:r>
                  <w:t>Probability</w:t>
                </w:r>
              </w:p>
            </w:tc>
          </w:sdtContent>
        </w:sdt>
        <w:sdt>
          <w:sdtPr>
            <w:alias w:val="Enter impact:"/>
            <w:tag w:val="Enter impact:"/>
            <w:id w:val="1086115604"/>
            <w:placeholder>
              <w:docPart w:val="4DFD0263049E4DA4B27CB1A6A443F52B"/>
            </w:placeholder>
            <w:temporary/>
            <w:showingPlcHdr/>
            <w15:appearance w15:val="hidden"/>
          </w:sdtPr>
          <w:sdtEndPr/>
          <w:sdtContent>
            <w:tc>
              <w:tcPr>
                <w:tcW w:w="1577" w:type="dxa"/>
                <w:shd w:val="clear" w:color="auto" w:fill="F7EFDE" w:themeFill="accent4" w:themeFillTint="33"/>
              </w:tcPr>
              <w:p w14:paraId="40A601CF" w14:textId="77777777" w:rsidR="002E3CE1" w:rsidRDefault="002E3CE1">
                <w:pPr>
                  <w:pStyle w:val="Tabletext"/>
                </w:pPr>
                <w:r>
                  <w:t>Impact</w:t>
                </w:r>
              </w:p>
            </w:tc>
          </w:sdtContent>
        </w:sdt>
        <w:sdt>
          <w:sdtPr>
            <w:alias w:val="Enter meeting plan:"/>
            <w:tag w:val="Enter meeting plan:"/>
            <w:id w:val="1468088523"/>
            <w:placeholder>
              <w:docPart w:val="C836995963CB4AA2ADC3EF3FD5D37992"/>
            </w:placeholder>
            <w:temporary/>
            <w:showingPlcHdr/>
            <w15:appearance w15:val="hidden"/>
          </w:sdtPr>
          <w:sdtEndPr/>
          <w:sdtContent>
            <w:tc>
              <w:tcPr>
                <w:tcW w:w="2126" w:type="dxa"/>
                <w:tcBorders>
                  <w:right w:val="nil"/>
                </w:tcBorders>
              </w:tcPr>
              <w:p w14:paraId="3BA0318D" w14:textId="77777777" w:rsidR="002E3CE1" w:rsidRDefault="002E3CE1">
                <w:pPr>
                  <w:pStyle w:val="Tabletext"/>
                </w:pPr>
                <w:r>
                  <w:t>Plan</w:t>
                </w:r>
              </w:p>
            </w:tc>
          </w:sdtContent>
        </w:sdt>
      </w:tr>
      <w:tr w:rsidR="002E3CE1" w14:paraId="63282AE3" w14:textId="77777777" w:rsidTr="002E3CE1">
        <w:tc>
          <w:tcPr>
            <w:tcW w:w="898" w:type="dxa"/>
            <w:tcBorders>
              <w:left w:val="nil"/>
            </w:tcBorders>
          </w:tcPr>
          <w:p w14:paraId="21EB2A09" w14:textId="77777777" w:rsidR="002E3CE1" w:rsidRDefault="002E3CE1">
            <w:pPr>
              <w:pStyle w:val="Tabletext"/>
            </w:pPr>
          </w:p>
        </w:tc>
        <w:sdt>
          <w:sdtPr>
            <w:alias w:val="Enter date3:"/>
            <w:tag w:val="Enter date3:"/>
            <w:id w:val="-591391038"/>
            <w:placeholder>
              <w:docPart w:val="8F38BBA86EDB4827952900E6131A6272"/>
            </w:placeholder>
            <w:temporary/>
            <w:showingPlcHdr/>
            <w15:appearance w15:val="hidden"/>
          </w:sdtPr>
          <w:sdtEndPr/>
          <w:sdtContent>
            <w:tc>
              <w:tcPr>
                <w:tcW w:w="1152" w:type="dxa"/>
                <w:tcBorders>
                  <w:left w:val="nil"/>
                </w:tcBorders>
              </w:tcPr>
              <w:p w14:paraId="55B85B68" w14:textId="77777777" w:rsidR="002E3CE1" w:rsidRDefault="002E3CE1">
                <w:pPr>
                  <w:pStyle w:val="Tabletext"/>
                </w:pPr>
                <w:r>
                  <w:t>Date 3</w:t>
                </w:r>
              </w:p>
            </w:tc>
          </w:sdtContent>
        </w:sdt>
        <w:sdt>
          <w:sdtPr>
            <w:alias w:val="Enter description:"/>
            <w:tag w:val="Enter description:"/>
            <w:id w:val="-310947652"/>
            <w:placeholder>
              <w:docPart w:val="4BE2FEB93A5A4E37A3F6C519750F802B"/>
            </w:placeholder>
            <w:temporary/>
            <w:showingPlcHdr/>
            <w15:appearance w15:val="hidden"/>
          </w:sdtPr>
          <w:sdtEndPr/>
          <w:sdtContent>
            <w:tc>
              <w:tcPr>
                <w:tcW w:w="2009" w:type="dxa"/>
              </w:tcPr>
              <w:p w14:paraId="1C979134" w14:textId="77777777" w:rsidR="002E3CE1" w:rsidRDefault="002E3CE1">
                <w:pPr>
                  <w:pStyle w:val="Tabletext"/>
                </w:pPr>
                <w:r>
                  <w:t>Description</w:t>
                </w:r>
              </w:p>
            </w:tc>
          </w:sdtContent>
        </w:sdt>
        <w:sdt>
          <w:sdtPr>
            <w:alias w:val="Enter probability:"/>
            <w:tag w:val="Enter probability:"/>
            <w:id w:val="-149293531"/>
            <w:placeholder>
              <w:docPart w:val="A31FE648DED24E32B4B188CECD5A9A8C"/>
            </w:placeholder>
            <w:temporary/>
            <w:showingPlcHdr/>
            <w15:appearance w15:val="hidden"/>
          </w:sdtPr>
          <w:sdtEndPr/>
          <w:sdtContent>
            <w:tc>
              <w:tcPr>
                <w:tcW w:w="1598" w:type="dxa"/>
                <w:shd w:val="clear" w:color="auto" w:fill="EDEEE5" w:themeFill="accent3" w:themeFillTint="33"/>
              </w:tcPr>
              <w:p w14:paraId="7DAA4B5B" w14:textId="77777777" w:rsidR="002E3CE1" w:rsidRDefault="002E3CE1">
                <w:pPr>
                  <w:pStyle w:val="Tabletext"/>
                </w:pPr>
                <w:r>
                  <w:t>Probability</w:t>
                </w:r>
              </w:p>
            </w:tc>
          </w:sdtContent>
        </w:sdt>
        <w:sdt>
          <w:sdtPr>
            <w:alias w:val="Enter impact:"/>
            <w:tag w:val="Enter impact:"/>
            <w:id w:val="-175033675"/>
            <w:placeholder>
              <w:docPart w:val="943F32E116D9405096DA57B16D9DDB88"/>
            </w:placeholder>
            <w:temporary/>
            <w:showingPlcHdr/>
            <w15:appearance w15:val="hidden"/>
          </w:sdtPr>
          <w:sdtEndPr/>
          <w:sdtContent>
            <w:tc>
              <w:tcPr>
                <w:tcW w:w="1577" w:type="dxa"/>
                <w:shd w:val="clear" w:color="auto" w:fill="F7EFDE" w:themeFill="accent4" w:themeFillTint="33"/>
              </w:tcPr>
              <w:p w14:paraId="0919EF9A" w14:textId="77777777" w:rsidR="002E3CE1" w:rsidRDefault="002E3CE1">
                <w:pPr>
                  <w:pStyle w:val="Tabletext"/>
                </w:pPr>
                <w:r>
                  <w:t>Impact</w:t>
                </w:r>
              </w:p>
            </w:tc>
          </w:sdtContent>
        </w:sdt>
        <w:sdt>
          <w:sdtPr>
            <w:alias w:val="Enter meeting plan:"/>
            <w:tag w:val="Enter meeting plan:"/>
            <w:id w:val="-519857011"/>
            <w:placeholder>
              <w:docPart w:val="30C751B9BF9D41DE96CF422A0579A053"/>
            </w:placeholder>
            <w:temporary/>
            <w:showingPlcHdr/>
            <w15:appearance w15:val="hidden"/>
          </w:sdtPr>
          <w:sdtEndPr/>
          <w:sdtContent>
            <w:tc>
              <w:tcPr>
                <w:tcW w:w="2126" w:type="dxa"/>
                <w:tcBorders>
                  <w:right w:val="nil"/>
                </w:tcBorders>
              </w:tcPr>
              <w:p w14:paraId="43099F11" w14:textId="77777777" w:rsidR="002E3CE1" w:rsidRDefault="002E3CE1">
                <w:pPr>
                  <w:pStyle w:val="Tabletext"/>
                </w:pPr>
                <w:r>
                  <w:t>Plan</w:t>
                </w:r>
              </w:p>
            </w:tc>
          </w:sdtContent>
        </w:sdt>
      </w:tr>
    </w:tbl>
    <w:p w14:paraId="17022CE5" w14:textId="77777777" w:rsidR="00907CBB" w:rsidRDefault="00907CBB" w:rsidP="002E3CE1"/>
    <w:sectPr w:rsidR="00907CBB">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F0EC" w14:textId="77777777" w:rsidR="009E301B" w:rsidRDefault="009E301B">
      <w:r>
        <w:separator/>
      </w:r>
    </w:p>
    <w:p w14:paraId="16AD8E17" w14:textId="77777777" w:rsidR="009E301B" w:rsidRDefault="009E301B"/>
  </w:endnote>
  <w:endnote w:type="continuationSeparator" w:id="0">
    <w:p w14:paraId="3882E1F7" w14:textId="77777777" w:rsidR="009E301B" w:rsidRDefault="009E301B">
      <w:r>
        <w:continuationSeparator/>
      </w:r>
    </w:p>
    <w:p w14:paraId="10238B96" w14:textId="77777777" w:rsidR="009E301B" w:rsidRDefault="009E3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F6B832D" w14:textId="77777777" w:rsidTr="00B87079">
      <w:tc>
        <w:tcPr>
          <w:tcW w:w="750" w:type="pct"/>
        </w:tcPr>
        <w:p w14:paraId="446B9A0B" w14:textId="77777777" w:rsidR="00907CBB" w:rsidRDefault="00907CBB" w:rsidP="002E3CE1">
          <w:pPr>
            <w:pStyle w:val="Footer"/>
          </w:pPr>
        </w:p>
      </w:tc>
      <w:tc>
        <w:tcPr>
          <w:tcW w:w="3500" w:type="pct"/>
        </w:tcPr>
        <w:p w14:paraId="6F016F96" w14:textId="77777777" w:rsidR="00907CBB" w:rsidRDefault="009E301B" w:rsidP="002E3CE1">
          <w:pPr>
            <w:pStyle w:val="Footer"/>
            <w:jc w:val="center"/>
          </w:pPr>
          <w:sdt>
            <w:sdtPr>
              <w:alias w:val="Title:"/>
              <w:tag w:val="Title:"/>
              <w:id w:val="1144241896"/>
              <w:placeholder>
                <w:docPart w:val="E4F37A99CCB74438AD625DD97D8E487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E3CE1">
                <w:t>James Rumsey Coding – Student Project</w:t>
              </w:r>
            </w:sdtContent>
          </w:sdt>
        </w:p>
      </w:tc>
      <w:tc>
        <w:tcPr>
          <w:tcW w:w="750" w:type="pct"/>
        </w:tcPr>
        <w:p w14:paraId="2522B44C" w14:textId="77777777" w:rsidR="00907CBB" w:rsidRDefault="00107CB6">
          <w:pPr>
            <w:pStyle w:val="Footer"/>
            <w:jc w:val="right"/>
          </w:pPr>
          <w:r>
            <w:fldChar w:fldCharType="begin"/>
          </w:r>
          <w:r>
            <w:instrText xml:space="preserve"> PAGE  \* Arabic </w:instrText>
          </w:r>
          <w:r>
            <w:fldChar w:fldCharType="separate"/>
          </w:r>
          <w:r w:rsidR="002C4500">
            <w:rPr>
              <w:noProof/>
            </w:rPr>
            <w:t>1</w:t>
          </w:r>
          <w:r>
            <w:fldChar w:fldCharType="end"/>
          </w:r>
        </w:p>
      </w:tc>
    </w:tr>
  </w:tbl>
  <w:p w14:paraId="1A943EB3"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41DA" w14:textId="77777777" w:rsidR="009E301B" w:rsidRDefault="009E301B">
      <w:r>
        <w:separator/>
      </w:r>
    </w:p>
    <w:p w14:paraId="0DC013F4" w14:textId="77777777" w:rsidR="009E301B" w:rsidRDefault="009E301B"/>
  </w:footnote>
  <w:footnote w:type="continuationSeparator" w:id="0">
    <w:p w14:paraId="10D12780" w14:textId="77777777" w:rsidR="009E301B" w:rsidRDefault="009E301B">
      <w:r>
        <w:continuationSeparator/>
      </w:r>
    </w:p>
    <w:p w14:paraId="42E507A8" w14:textId="77777777" w:rsidR="009E301B" w:rsidRDefault="009E30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F00F" w14:textId="77777777" w:rsidR="00907CBB" w:rsidRPr="00B66E09" w:rsidRDefault="04E7B9D4" w:rsidP="00B66E09">
    <w:pPr>
      <w:pStyle w:val="Header"/>
    </w:pPr>
    <w:r>
      <w:rPr>
        <w:noProof/>
      </w:rPr>
      <w:drawing>
        <wp:inline distT="0" distB="0" distL="0" distR="0" wp14:anchorId="1882FE3A" wp14:editId="248A6358">
          <wp:extent cx="21050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105025" cy="7905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A8ED" w14:textId="77777777" w:rsidR="00736E05" w:rsidRDefault="00B66E09">
    <w:pPr>
      <w:pStyle w:val="Header"/>
    </w:pPr>
    <w:r>
      <w:rPr>
        <w:noProof/>
        <w:lang w:eastAsia="en-US"/>
      </w:rPr>
      <w:drawing>
        <wp:inline distT="0" distB="0" distL="0" distR="0" wp14:anchorId="18E18336" wp14:editId="1E73623F">
          <wp:extent cx="2103120" cy="7955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RTILogo.jpg"/>
                  <pic:cNvPicPr/>
                </pic:nvPicPr>
                <pic:blipFill>
                  <a:blip r:embed="rId1">
                    <a:extLst>
                      <a:ext uri="{28A0092B-C50C-407E-A947-70E740481C1C}">
                        <a14:useLocalDpi xmlns:a14="http://schemas.microsoft.com/office/drawing/2010/main" val="0"/>
                      </a:ext>
                    </a:extLst>
                  </a:blip>
                  <a:stretch>
                    <a:fillRect/>
                  </a:stretch>
                </pic:blipFill>
                <pic:spPr>
                  <a:xfrm>
                    <a:off x="0" y="0"/>
                    <a:ext cx="2103120" cy="795528"/>
                  </a:xfrm>
                  <a:prstGeom prst="rect">
                    <a:avLst/>
                  </a:prstGeom>
                </pic:spPr>
              </pic:pic>
            </a:graphicData>
          </a:graphic>
        </wp:inline>
      </w:drawing>
    </w:r>
    <w:r w:rsidR="00736E05">
      <w:rPr>
        <w:noProof/>
        <w:lang w:eastAsia="en-US"/>
      </w:rPr>
      <mc:AlternateContent>
        <mc:Choice Requires="wpg">
          <w:drawing>
            <wp:anchor distT="0" distB="0" distL="114300" distR="114300" simplePos="0" relativeHeight="251659264" behindDoc="1" locked="0" layoutInCell="1" allowOverlap="1" wp14:anchorId="4B8CC422" wp14:editId="724D1D7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 name="Rectangle 3" descr="Decorative sidebar"/>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w14:anchorId="6434D6A9">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5223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">
              <v:rect id="Rectangle 3" style="position:absolute;width:2286;height:87820;visibility:visible;mso-wrap-style:square;v-text-anchor:middle" alt="Decorative sidebar"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v:rect id="Rectangle 5" style="position:absolute;top:89154;width:2286;height:2286;visibility:visible;mso-wrap-style:square;v-text-anchor:middle" alt="Decorative sidebar"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A20556"/>
    <w:multiLevelType w:val="hybridMultilevel"/>
    <w:tmpl w:val="BC98A198"/>
    <w:lvl w:ilvl="0" w:tplc="EAC8B314">
      <w:start w:val="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09"/>
    <w:rsid w:val="00067E02"/>
    <w:rsid w:val="00107852"/>
    <w:rsid w:val="00107CB6"/>
    <w:rsid w:val="0013333F"/>
    <w:rsid w:val="00193898"/>
    <w:rsid w:val="001B444C"/>
    <w:rsid w:val="002B21AE"/>
    <w:rsid w:val="002C4500"/>
    <w:rsid w:val="002E3CE1"/>
    <w:rsid w:val="00312DD5"/>
    <w:rsid w:val="0033593E"/>
    <w:rsid w:val="003B39F4"/>
    <w:rsid w:val="004065F4"/>
    <w:rsid w:val="004534A5"/>
    <w:rsid w:val="004566FA"/>
    <w:rsid w:val="00467557"/>
    <w:rsid w:val="00495232"/>
    <w:rsid w:val="004A4EC4"/>
    <w:rsid w:val="005331CA"/>
    <w:rsid w:val="005504AE"/>
    <w:rsid w:val="005D0CBF"/>
    <w:rsid w:val="005E0CBC"/>
    <w:rsid w:val="00643C0C"/>
    <w:rsid w:val="006529AC"/>
    <w:rsid w:val="00660B21"/>
    <w:rsid w:val="00663A8E"/>
    <w:rsid w:val="00714CE5"/>
    <w:rsid w:val="00736E05"/>
    <w:rsid w:val="00822A8D"/>
    <w:rsid w:val="00831731"/>
    <w:rsid w:val="00834AD4"/>
    <w:rsid w:val="00852FE0"/>
    <w:rsid w:val="00874542"/>
    <w:rsid w:val="008C2F13"/>
    <w:rsid w:val="00906285"/>
    <w:rsid w:val="00907CBB"/>
    <w:rsid w:val="00913AE4"/>
    <w:rsid w:val="00976A9B"/>
    <w:rsid w:val="0099384F"/>
    <w:rsid w:val="009A32A1"/>
    <w:rsid w:val="009E301B"/>
    <w:rsid w:val="009E74E5"/>
    <w:rsid w:val="00A46AF1"/>
    <w:rsid w:val="00A72CC5"/>
    <w:rsid w:val="00A8379A"/>
    <w:rsid w:val="00B55100"/>
    <w:rsid w:val="00B55F12"/>
    <w:rsid w:val="00B66E09"/>
    <w:rsid w:val="00B87079"/>
    <w:rsid w:val="00BA66B8"/>
    <w:rsid w:val="00BB410F"/>
    <w:rsid w:val="00C41938"/>
    <w:rsid w:val="00C64B77"/>
    <w:rsid w:val="00C72C46"/>
    <w:rsid w:val="00CB5473"/>
    <w:rsid w:val="00DA0B66"/>
    <w:rsid w:val="00E279B8"/>
    <w:rsid w:val="00E323C4"/>
    <w:rsid w:val="00E756E6"/>
    <w:rsid w:val="00EA05B8"/>
    <w:rsid w:val="00EB203B"/>
    <w:rsid w:val="00F2374A"/>
    <w:rsid w:val="04E7B9D4"/>
    <w:rsid w:val="1C72DA9F"/>
    <w:rsid w:val="1D89C1E6"/>
    <w:rsid w:val="1F837410"/>
    <w:rsid w:val="223EBB31"/>
    <w:rsid w:val="2297AFC3"/>
    <w:rsid w:val="22C2CDDE"/>
    <w:rsid w:val="279F0C2B"/>
    <w:rsid w:val="28ED1058"/>
    <w:rsid w:val="334DF169"/>
    <w:rsid w:val="34E99F5E"/>
    <w:rsid w:val="3C116753"/>
    <w:rsid w:val="56CD9BA8"/>
    <w:rsid w:val="59FAF6B6"/>
    <w:rsid w:val="5EE78AB9"/>
    <w:rsid w:val="65DF307E"/>
    <w:rsid w:val="66E16254"/>
    <w:rsid w:val="7A94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40BB2F"/>
  <w15:chartTrackingRefBased/>
  <w15:docId w15:val="{BE2D2668-B88F-4E6E-8763-2AC41D9E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B66E09"/>
    <w:pPr>
      <w:ind w:left="720"/>
      <w:contextualSpacing/>
    </w:pPr>
  </w:style>
  <w:style w:type="paragraph" w:styleId="BalloonText">
    <w:name w:val="Balloon Text"/>
    <w:basedOn w:val="Normal"/>
    <w:link w:val="BalloonTextChar"/>
    <w:uiPriority w:val="99"/>
    <w:semiHidden/>
    <w:unhideWhenUsed/>
    <w:rsid w:val="00A46A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94531B4B7D4ABFABE5BE31ED027A7A"/>
        <w:category>
          <w:name w:val="General"/>
          <w:gallery w:val="placeholder"/>
        </w:category>
        <w:types>
          <w:type w:val="bbPlcHdr"/>
        </w:types>
        <w:behaviors>
          <w:behavior w:val="content"/>
        </w:behaviors>
        <w:guid w:val="{0FF404D1-8012-4BD8-AB5B-DC4142F9F977}"/>
      </w:docPartPr>
      <w:docPartBody>
        <w:p w:rsidR="00D10514" w:rsidRDefault="006529AC">
          <w:pPr>
            <w:pStyle w:val="F394531B4B7D4ABFABE5BE31ED027A7A"/>
          </w:pPr>
          <w:r>
            <w:t>Presented by:</w:t>
          </w:r>
        </w:p>
      </w:docPartBody>
    </w:docPart>
    <w:docPart>
      <w:docPartPr>
        <w:name w:val="9851A882E050447FA9237FF3B5055C23"/>
        <w:category>
          <w:name w:val="General"/>
          <w:gallery w:val="placeholder"/>
        </w:category>
        <w:types>
          <w:type w:val="bbPlcHdr"/>
        </w:types>
        <w:behaviors>
          <w:behavior w:val="content"/>
        </w:behaviors>
        <w:guid w:val="{F61AAA42-32DA-4341-90A7-6E8193F2C000}"/>
      </w:docPartPr>
      <w:docPartBody>
        <w:p w:rsidR="00D10514" w:rsidRDefault="006529AC">
          <w:pPr>
            <w:pStyle w:val="9851A882E050447FA9237FF3B5055C23"/>
          </w:pPr>
          <w:r>
            <w:t>Your name</w:t>
          </w:r>
        </w:p>
      </w:docPartBody>
    </w:docPart>
    <w:docPart>
      <w:docPartPr>
        <w:name w:val="978ED333248C41BB99131DD88F03B91C"/>
        <w:category>
          <w:name w:val="General"/>
          <w:gallery w:val="placeholder"/>
        </w:category>
        <w:types>
          <w:type w:val="bbPlcHdr"/>
        </w:types>
        <w:behaviors>
          <w:behavior w:val="content"/>
        </w:behaviors>
        <w:guid w:val="{540741F0-87B7-4528-8B6D-B43911D0F277}"/>
      </w:docPartPr>
      <w:docPartBody>
        <w:p w:rsidR="00D10514" w:rsidRDefault="006529AC">
          <w:pPr>
            <w:pStyle w:val="978ED333248C41BB99131DD88F03B91C"/>
          </w:pPr>
          <w:r>
            <w:t>company name</w:t>
          </w:r>
        </w:p>
      </w:docPartBody>
    </w:docPart>
    <w:docPart>
      <w:docPartPr>
        <w:name w:val="2C88D11115D6421A867846EC0CD65CDB"/>
        <w:category>
          <w:name w:val="General"/>
          <w:gallery w:val="placeholder"/>
        </w:category>
        <w:types>
          <w:type w:val="bbPlcHdr"/>
        </w:types>
        <w:behaviors>
          <w:behavior w:val="content"/>
        </w:behaviors>
        <w:guid w:val="{99974C39-AA25-4080-8BE3-A8E88D444A2C}"/>
      </w:docPartPr>
      <w:docPartBody>
        <w:p w:rsidR="00D10514" w:rsidRDefault="006529AC">
          <w:pPr>
            <w:pStyle w:val="2C88D11115D6421A867846EC0CD65CDB"/>
          </w:pPr>
          <w:r>
            <w:t>Company address</w:t>
          </w:r>
        </w:p>
      </w:docPartBody>
    </w:docPart>
    <w:docPart>
      <w:docPartPr>
        <w:name w:val="3DB6E115D4734DA58DD553B50A7825EE"/>
        <w:category>
          <w:name w:val="General"/>
          <w:gallery w:val="placeholder"/>
        </w:category>
        <w:types>
          <w:type w:val="bbPlcHdr"/>
        </w:types>
        <w:behaviors>
          <w:behavior w:val="content"/>
        </w:behaviors>
        <w:guid w:val="{19099C07-D2C7-4F7D-9A4D-E15ED34BCC7C}"/>
      </w:docPartPr>
      <w:docPartBody>
        <w:p w:rsidR="00D10514" w:rsidRDefault="006529AC">
          <w:pPr>
            <w:pStyle w:val="3DB6E115D4734DA58DD553B50A7825EE"/>
          </w:pPr>
          <w:r>
            <w:t>Project Communication Plan</w:t>
          </w:r>
        </w:p>
      </w:docPartBody>
    </w:docPart>
    <w:docPart>
      <w:docPartPr>
        <w:name w:val="E4F37A99CCB74438AD625DD97D8E4876"/>
        <w:category>
          <w:name w:val="General"/>
          <w:gallery w:val="placeholder"/>
        </w:category>
        <w:types>
          <w:type w:val="bbPlcHdr"/>
        </w:types>
        <w:behaviors>
          <w:behavior w:val="content"/>
        </w:behaviors>
        <w:guid w:val="{886F3284-E89C-436F-9E0C-CC5B1E87624C}"/>
      </w:docPartPr>
      <w:docPartBody>
        <w:p w:rsidR="00D10514" w:rsidRDefault="006529AC">
          <w:pPr>
            <w:pStyle w:val="E4F37A99CCB74438AD625DD97D8E4876"/>
          </w:pPr>
          <w:r>
            <w:t>Probability</w:t>
          </w:r>
        </w:p>
      </w:docPartBody>
    </w:docPart>
    <w:docPart>
      <w:docPartPr>
        <w:name w:val="66CA23E1F572424EAC3EEBAE38AFB99E"/>
        <w:category>
          <w:name w:val="General"/>
          <w:gallery w:val="placeholder"/>
        </w:category>
        <w:types>
          <w:type w:val="bbPlcHdr"/>
        </w:types>
        <w:behaviors>
          <w:behavior w:val="content"/>
        </w:behaviors>
        <w:guid w:val="{53E62CE7-B041-47E0-9688-4563E8344697}"/>
      </w:docPartPr>
      <w:docPartBody>
        <w:p w:rsidR="00D10514" w:rsidRDefault="006529AC" w:rsidP="006529AC">
          <w:pPr>
            <w:pStyle w:val="66CA23E1F572424EAC3EEBAE38AFB99E"/>
          </w:pPr>
          <w:r>
            <w:t>Date recorded</w:t>
          </w:r>
        </w:p>
      </w:docPartBody>
    </w:docPart>
    <w:docPart>
      <w:docPartPr>
        <w:name w:val="606421D251814D95B485F72F8E60BEF2"/>
        <w:category>
          <w:name w:val="General"/>
          <w:gallery w:val="placeholder"/>
        </w:category>
        <w:types>
          <w:type w:val="bbPlcHdr"/>
        </w:types>
        <w:behaviors>
          <w:behavior w:val="content"/>
        </w:behaviors>
        <w:guid w:val="{0998C438-27AB-4351-9D75-BFFAEA247EB3}"/>
      </w:docPartPr>
      <w:docPartBody>
        <w:p w:rsidR="00D10514" w:rsidRDefault="006529AC" w:rsidP="006529AC">
          <w:pPr>
            <w:pStyle w:val="606421D251814D95B485F72F8E60BEF2"/>
          </w:pPr>
          <w:r>
            <w:t>Impact</w:t>
          </w:r>
        </w:p>
      </w:docPartBody>
    </w:docPart>
    <w:docPart>
      <w:docPartPr>
        <w:name w:val="9974ED90B6504FC6876649D4679EC4D6"/>
        <w:category>
          <w:name w:val="General"/>
          <w:gallery w:val="placeholder"/>
        </w:category>
        <w:types>
          <w:type w:val="bbPlcHdr"/>
        </w:types>
        <w:behaviors>
          <w:behavior w:val="content"/>
        </w:behaviors>
        <w:guid w:val="{D08300E2-3255-4B0A-90C7-AD7EDCBF91CE}"/>
      </w:docPartPr>
      <w:docPartBody>
        <w:p w:rsidR="00D10514" w:rsidRDefault="006529AC" w:rsidP="006529AC">
          <w:pPr>
            <w:pStyle w:val="9974ED90B6504FC6876649D4679EC4D6"/>
          </w:pPr>
          <w:r>
            <w:t>Date 2</w:t>
          </w:r>
        </w:p>
      </w:docPartBody>
    </w:docPart>
    <w:docPart>
      <w:docPartPr>
        <w:name w:val="D9324106388446A19E19DF804AB3BA31"/>
        <w:category>
          <w:name w:val="General"/>
          <w:gallery w:val="placeholder"/>
        </w:category>
        <w:types>
          <w:type w:val="bbPlcHdr"/>
        </w:types>
        <w:behaviors>
          <w:behavior w:val="content"/>
        </w:behaviors>
        <w:guid w:val="{439D4D3C-ED8F-4A7A-802A-C99E3FDB0CF4}"/>
      </w:docPartPr>
      <w:docPartBody>
        <w:p w:rsidR="00D10514" w:rsidRDefault="006529AC" w:rsidP="006529AC">
          <w:pPr>
            <w:pStyle w:val="D9324106388446A19E19DF804AB3BA31"/>
          </w:pPr>
          <w:r>
            <w:t>Description</w:t>
          </w:r>
        </w:p>
      </w:docPartBody>
    </w:docPart>
    <w:docPart>
      <w:docPartPr>
        <w:name w:val="24D58AB8716A44A8BA928D6E7D888E32"/>
        <w:category>
          <w:name w:val="General"/>
          <w:gallery w:val="placeholder"/>
        </w:category>
        <w:types>
          <w:type w:val="bbPlcHdr"/>
        </w:types>
        <w:behaviors>
          <w:behavior w:val="content"/>
        </w:behaviors>
        <w:guid w:val="{9143C41F-75FC-49F8-9B4C-D0C95572A291}"/>
      </w:docPartPr>
      <w:docPartBody>
        <w:p w:rsidR="00D10514" w:rsidRDefault="006529AC" w:rsidP="006529AC">
          <w:pPr>
            <w:pStyle w:val="24D58AB8716A44A8BA928D6E7D888E32"/>
          </w:pPr>
          <w:r>
            <w:t>Probability</w:t>
          </w:r>
        </w:p>
      </w:docPartBody>
    </w:docPart>
    <w:docPart>
      <w:docPartPr>
        <w:name w:val="4DFD0263049E4DA4B27CB1A6A443F52B"/>
        <w:category>
          <w:name w:val="General"/>
          <w:gallery w:val="placeholder"/>
        </w:category>
        <w:types>
          <w:type w:val="bbPlcHdr"/>
        </w:types>
        <w:behaviors>
          <w:behavior w:val="content"/>
        </w:behaviors>
        <w:guid w:val="{A92C6F9F-2DF2-4802-9123-88735BE845A6}"/>
      </w:docPartPr>
      <w:docPartBody>
        <w:p w:rsidR="00D10514" w:rsidRDefault="006529AC" w:rsidP="006529AC">
          <w:pPr>
            <w:pStyle w:val="4DFD0263049E4DA4B27CB1A6A443F52B"/>
          </w:pPr>
          <w:r>
            <w:t>Impact</w:t>
          </w:r>
        </w:p>
      </w:docPartBody>
    </w:docPart>
    <w:docPart>
      <w:docPartPr>
        <w:name w:val="C836995963CB4AA2ADC3EF3FD5D37992"/>
        <w:category>
          <w:name w:val="General"/>
          <w:gallery w:val="placeholder"/>
        </w:category>
        <w:types>
          <w:type w:val="bbPlcHdr"/>
        </w:types>
        <w:behaviors>
          <w:behavior w:val="content"/>
        </w:behaviors>
        <w:guid w:val="{41B16DF0-5832-4CD0-8AAD-502C8ACEBF22}"/>
      </w:docPartPr>
      <w:docPartBody>
        <w:p w:rsidR="00D10514" w:rsidRDefault="006529AC" w:rsidP="006529AC">
          <w:pPr>
            <w:pStyle w:val="C836995963CB4AA2ADC3EF3FD5D37992"/>
          </w:pPr>
          <w:r>
            <w:t>Plan</w:t>
          </w:r>
        </w:p>
      </w:docPartBody>
    </w:docPart>
    <w:docPart>
      <w:docPartPr>
        <w:name w:val="8F38BBA86EDB4827952900E6131A6272"/>
        <w:category>
          <w:name w:val="General"/>
          <w:gallery w:val="placeholder"/>
        </w:category>
        <w:types>
          <w:type w:val="bbPlcHdr"/>
        </w:types>
        <w:behaviors>
          <w:behavior w:val="content"/>
        </w:behaviors>
        <w:guid w:val="{9D8A9DAE-D594-43DA-9140-5EFC68C4CCA2}"/>
      </w:docPartPr>
      <w:docPartBody>
        <w:p w:rsidR="00D10514" w:rsidRDefault="006529AC" w:rsidP="006529AC">
          <w:pPr>
            <w:pStyle w:val="8F38BBA86EDB4827952900E6131A6272"/>
          </w:pPr>
          <w:r>
            <w:t>Date 3</w:t>
          </w:r>
        </w:p>
      </w:docPartBody>
    </w:docPart>
    <w:docPart>
      <w:docPartPr>
        <w:name w:val="4BE2FEB93A5A4E37A3F6C519750F802B"/>
        <w:category>
          <w:name w:val="General"/>
          <w:gallery w:val="placeholder"/>
        </w:category>
        <w:types>
          <w:type w:val="bbPlcHdr"/>
        </w:types>
        <w:behaviors>
          <w:behavior w:val="content"/>
        </w:behaviors>
        <w:guid w:val="{ED9229C0-B5B5-4322-A1B5-B83254D75C89}"/>
      </w:docPartPr>
      <w:docPartBody>
        <w:p w:rsidR="00D10514" w:rsidRDefault="006529AC" w:rsidP="006529AC">
          <w:pPr>
            <w:pStyle w:val="4BE2FEB93A5A4E37A3F6C519750F802B"/>
          </w:pPr>
          <w:r>
            <w:t>Description</w:t>
          </w:r>
        </w:p>
      </w:docPartBody>
    </w:docPart>
    <w:docPart>
      <w:docPartPr>
        <w:name w:val="A31FE648DED24E32B4B188CECD5A9A8C"/>
        <w:category>
          <w:name w:val="General"/>
          <w:gallery w:val="placeholder"/>
        </w:category>
        <w:types>
          <w:type w:val="bbPlcHdr"/>
        </w:types>
        <w:behaviors>
          <w:behavior w:val="content"/>
        </w:behaviors>
        <w:guid w:val="{9224DF64-7151-4FD2-ADCA-076CC123D81D}"/>
      </w:docPartPr>
      <w:docPartBody>
        <w:p w:rsidR="00D10514" w:rsidRDefault="006529AC" w:rsidP="006529AC">
          <w:pPr>
            <w:pStyle w:val="A31FE648DED24E32B4B188CECD5A9A8C"/>
          </w:pPr>
          <w:r>
            <w:t>Probability</w:t>
          </w:r>
        </w:p>
      </w:docPartBody>
    </w:docPart>
    <w:docPart>
      <w:docPartPr>
        <w:name w:val="943F32E116D9405096DA57B16D9DDB88"/>
        <w:category>
          <w:name w:val="General"/>
          <w:gallery w:val="placeholder"/>
        </w:category>
        <w:types>
          <w:type w:val="bbPlcHdr"/>
        </w:types>
        <w:behaviors>
          <w:behavior w:val="content"/>
        </w:behaviors>
        <w:guid w:val="{4206E374-9031-4F0E-A66E-98A9F11D0A15}"/>
      </w:docPartPr>
      <w:docPartBody>
        <w:p w:rsidR="00D10514" w:rsidRDefault="006529AC" w:rsidP="006529AC">
          <w:pPr>
            <w:pStyle w:val="943F32E116D9405096DA57B16D9DDB88"/>
          </w:pPr>
          <w:r>
            <w:t>Impact</w:t>
          </w:r>
        </w:p>
      </w:docPartBody>
    </w:docPart>
    <w:docPart>
      <w:docPartPr>
        <w:name w:val="30C751B9BF9D41DE96CF422A0579A053"/>
        <w:category>
          <w:name w:val="General"/>
          <w:gallery w:val="placeholder"/>
        </w:category>
        <w:types>
          <w:type w:val="bbPlcHdr"/>
        </w:types>
        <w:behaviors>
          <w:behavior w:val="content"/>
        </w:behaviors>
        <w:guid w:val="{DC1E6970-8B3D-45D2-90B6-916F7F462C71}"/>
      </w:docPartPr>
      <w:docPartBody>
        <w:p w:rsidR="00D10514" w:rsidRDefault="006529AC" w:rsidP="006529AC">
          <w:pPr>
            <w:pStyle w:val="30C751B9BF9D41DE96CF422A0579A053"/>
          </w:pPr>
          <w:r>
            <w:t>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AC"/>
    <w:rsid w:val="00453BD3"/>
    <w:rsid w:val="00536993"/>
    <w:rsid w:val="006529AC"/>
    <w:rsid w:val="006A4870"/>
    <w:rsid w:val="00A45D30"/>
    <w:rsid w:val="00AE50D1"/>
    <w:rsid w:val="00D1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4531B4B7D4ABFABE5BE31ED027A7A">
    <w:name w:val="F394531B4B7D4ABFABE5BE31ED027A7A"/>
  </w:style>
  <w:style w:type="paragraph" w:customStyle="1" w:styleId="9851A882E050447FA9237FF3B5055C23">
    <w:name w:val="9851A882E050447FA9237FF3B5055C23"/>
  </w:style>
  <w:style w:type="paragraph" w:customStyle="1" w:styleId="978ED333248C41BB99131DD88F03B91C">
    <w:name w:val="978ED333248C41BB99131DD88F03B91C"/>
  </w:style>
  <w:style w:type="paragraph" w:customStyle="1" w:styleId="2C88D11115D6421A867846EC0CD65CDB">
    <w:name w:val="2C88D11115D6421A867846EC0CD65CDB"/>
  </w:style>
  <w:style w:type="paragraph" w:customStyle="1" w:styleId="3DB6E115D4734DA58DD553B50A7825EE">
    <w:name w:val="3DB6E115D4734DA58DD553B50A7825EE"/>
  </w:style>
  <w:style w:type="character" w:styleId="Strong">
    <w:name w:val="Strong"/>
    <w:basedOn w:val="DefaultParagraphFont"/>
    <w:uiPriority w:val="1"/>
    <w:qFormat/>
    <w:rPr>
      <w:b/>
      <w:bCs/>
    </w:rPr>
  </w:style>
  <w:style w:type="paragraph" w:customStyle="1" w:styleId="E4F37A99CCB74438AD625DD97D8E4876">
    <w:name w:val="E4F37A99CCB74438AD625DD97D8E4876"/>
  </w:style>
  <w:style w:type="paragraph" w:customStyle="1" w:styleId="66CA23E1F572424EAC3EEBAE38AFB99E">
    <w:name w:val="66CA23E1F572424EAC3EEBAE38AFB99E"/>
    <w:rsid w:val="006529AC"/>
  </w:style>
  <w:style w:type="paragraph" w:customStyle="1" w:styleId="606421D251814D95B485F72F8E60BEF2">
    <w:name w:val="606421D251814D95B485F72F8E60BEF2"/>
    <w:rsid w:val="006529AC"/>
  </w:style>
  <w:style w:type="paragraph" w:customStyle="1" w:styleId="9974ED90B6504FC6876649D4679EC4D6">
    <w:name w:val="9974ED90B6504FC6876649D4679EC4D6"/>
    <w:rsid w:val="006529AC"/>
  </w:style>
  <w:style w:type="paragraph" w:customStyle="1" w:styleId="D9324106388446A19E19DF804AB3BA31">
    <w:name w:val="D9324106388446A19E19DF804AB3BA31"/>
    <w:rsid w:val="006529AC"/>
  </w:style>
  <w:style w:type="paragraph" w:customStyle="1" w:styleId="24D58AB8716A44A8BA928D6E7D888E32">
    <w:name w:val="24D58AB8716A44A8BA928D6E7D888E32"/>
    <w:rsid w:val="006529AC"/>
  </w:style>
  <w:style w:type="paragraph" w:customStyle="1" w:styleId="4DFD0263049E4DA4B27CB1A6A443F52B">
    <w:name w:val="4DFD0263049E4DA4B27CB1A6A443F52B"/>
    <w:rsid w:val="006529AC"/>
  </w:style>
  <w:style w:type="paragraph" w:customStyle="1" w:styleId="C836995963CB4AA2ADC3EF3FD5D37992">
    <w:name w:val="C836995963CB4AA2ADC3EF3FD5D37992"/>
    <w:rsid w:val="006529AC"/>
  </w:style>
  <w:style w:type="paragraph" w:customStyle="1" w:styleId="8F38BBA86EDB4827952900E6131A6272">
    <w:name w:val="8F38BBA86EDB4827952900E6131A6272"/>
    <w:rsid w:val="006529AC"/>
  </w:style>
  <w:style w:type="paragraph" w:customStyle="1" w:styleId="4BE2FEB93A5A4E37A3F6C519750F802B">
    <w:name w:val="4BE2FEB93A5A4E37A3F6C519750F802B"/>
    <w:rsid w:val="006529AC"/>
  </w:style>
  <w:style w:type="paragraph" w:customStyle="1" w:styleId="A31FE648DED24E32B4B188CECD5A9A8C">
    <w:name w:val="A31FE648DED24E32B4B188CECD5A9A8C"/>
    <w:rsid w:val="006529AC"/>
  </w:style>
  <w:style w:type="paragraph" w:customStyle="1" w:styleId="943F32E116D9405096DA57B16D9DDB88">
    <w:name w:val="943F32E116D9405096DA57B16D9DDB88"/>
    <w:rsid w:val="006529AC"/>
  </w:style>
  <w:style w:type="paragraph" w:customStyle="1" w:styleId="30C751B9BF9D41DE96CF422A0579A053">
    <w:name w:val="30C751B9BF9D41DE96CF422A0579A053"/>
    <w:rsid w:val="006529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JRTI Software Development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efaultSectionNames xmlns="427bfb0e-cf9b-4244-92cb-ef0dfe510513" xsi:nil="true"/>
    <TeamsChannelId xmlns="427bfb0e-cf9b-4244-92cb-ef0dfe510513" xsi:nil="true"/>
    <IsNotebookLocked xmlns="427bfb0e-cf9b-4244-92cb-ef0dfe510513" xsi:nil="true"/>
    <Templates xmlns="427bfb0e-cf9b-4244-92cb-ef0dfe510513" xsi:nil="true"/>
    <Is_Collaboration_Space_Locked xmlns="427bfb0e-cf9b-4244-92cb-ef0dfe510513" xsi:nil="true"/>
    <CultureName xmlns="427bfb0e-cf9b-4244-92cb-ef0dfe510513" xsi:nil="true"/>
    <AppVersion xmlns="427bfb0e-cf9b-4244-92cb-ef0dfe510513" xsi:nil="true"/>
    <LMS_Mappings xmlns="427bfb0e-cf9b-4244-92cb-ef0dfe510513" xsi:nil="true"/>
    <FolderType xmlns="427bfb0e-cf9b-4244-92cb-ef0dfe510513" xsi:nil="true"/>
    <Teachers xmlns="427bfb0e-cf9b-4244-92cb-ef0dfe510513">
      <UserInfo>
        <DisplayName/>
        <AccountId xsi:nil="true"/>
        <AccountType/>
      </UserInfo>
    </Teachers>
    <Student_Groups xmlns="427bfb0e-cf9b-4244-92cb-ef0dfe510513">
      <UserInfo>
        <DisplayName/>
        <AccountId xsi:nil="true"/>
        <AccountType/>
      </UserInfo>
    </Student_Groups>
    <Distribution_Groups xmlns="427bfb0e-cf9b-4244-92cb-ef0dfe510513" xsi:nil="true"/>
    <Self_Registration_Enabled xmlns="427bfb0e-cf9b-4244-92cb-ef0dfe510513" xsi:nil="true"/>
    <Invited_Teachers xmlns="427bfb0e-cf9b-4244-92cb-ef0dfe510513" xsi:nil="true"/>
    <NotebookType xmlns="427bfb0e-cf9b-4244-92cb-ef0dfe510513" xsi:nil="true"/>
    <Math_Settings xmlns="427bfb0e-cf9b-4244-92cb-ef0dfe510513" xsi:nil="true"/>
    <Invited_Students xmlns="427bfb0e-cf9b-4244-92cb-ef0dfe510513" xsi:nil="true"/>
    <Owner xmlns="427bfb0e-cf9b-4244-92cb-ef0dfe510513">
      <UserInfo>
        <DisplayName/>
        <AccountId xsi:nil="true"/>
        <AccountType/>
      </UserInfo>
    </Owner>
    <Students xmlns="427bfb0e-cf9b-4244-92cb-ef0dfe510513">
      <UserInfo>
        <DisplayName/>
        <AccountId xsi:nil="true"/>
        <AccountType/>
      </UserInfo>
    </Students>
    <Has_Teacher_Only_SectionGroup xmlns="427bfb0e-cf9b-4244-92cb-ef0dfe5105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36868094935B4C8908E4D315B789C4" ma:contentTypeVersion="31" ma:contentTypeDescription="Create a new document." ma:contentTypeScope="" ma:versionID="0b65ec97da16375f4de89b264a870760">
  <xsd:schema xmlns:xsd="http://www.w3.org/2001/XMLSchema" xmlns:xs="http://www.w3.org/2001/XMLSchema" xmlns:p="http://schemas.microsoft.com/office/2006/metadata/properties" xmlns:ns3="427bfb0e-cf9b-4244-92cb-ef0dfe510513" xmlns:ns4="6d21a5d6-7051-456a-8347-c65c20947c1c" targetNamespace="http://schemas.microsoft.com/office/2006/metadata/properties" ma:root="true" ma:fieldsID="ce513a2f1610c24e835efe20c4dc2307" ns3:_="" ns4:_="">
    <xsd:import namespace="427bfb0e-cf9b-4244-92cb-ef0dfe510513"/>
    <xsd:import namespace="6d21a5d6-7051-456a-8347-c65c20947c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bfb0e-cf9b-4244-92cb-ef0dfe510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MediaServiceAutoTags" ma:index="35" nillable="true" ma:displayName="Tags" ma:internalName="MediaServiceAutoTags"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21a5d6-7051-456a-8347-c65c20947c1c"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SharingHintHash" ma:index="3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25044-7888-4E52-8632-23492674E65A}">
  <ds:schemaRefs>
    <ds:schemaRef ds:uri="http://schemas.microsoft.com/office/2006/metadata/properties"/>
    <ds:schemaRef ds:uri="http://schemas.microsoft.com/office/infopath/2007/PartnerControls"/>
    <ds:schemaRef ds:uri="427bfb0e-cf9b-4244-92cb-ef0dfe510513"/>
  </ds:schemaRefs>
</ds:datastoreItem>
</file>

<file path=customXml/itemProps3.xml><?xml version="1.0" encoding="utf-8"?>
<ds:datastoreItem xmlns:ds="http://schemas.openxmlformats.org/officeDocument/2006/customXml" ds:itemID="{EB8C65E1-9C3A-4C53-865D-671DCEB484CD}">
  <ds:schemaRefs>
    <ds:schemaRef ds:uri="http://schemas.microsoft.com/sharepoint/v3/contenttype/forms"/>
  </ds:schemaRefs>
</ds:datastoreItem>
</file>

<file path=customXml/itemProps4.xml><?xml version="1.0" encoding="utf-8"?>
<ds:datastoreItem xmlns:ds="http://schemas.openxmlformats.org/officeDocument/2006/customXml" ds:itemID="{61C2C94A-6646-412A-85C8-05F7FCB84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bfb0e-cf9b-4244-92cb-ef0dfe510513"/>
    <ds:schemaRef ds:uri="6d21a5d6-7051-456a-8347-c65c20947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4294</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Date: 04-16-2021</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keywords>James Rumsey Coding – Student Project</cp:keywords>
  <dc:description>Xavier Grubb</dc:description>
  <cp:lastModifiedBy>Jonah-Xavi Grubb</cp:lastModifiedBy>
  <cp:revision>10</cp:revision>
  <cp:lastPrinted>2021-04-13T15:22:00Z</cp:lastPrinted>
  <dcterms:created xsi:type="dcterms:W3CDTF">2021-04-13T16:18:00Z</dcterms:created>
  <dcterms:modified xsi:type="dcterms:W3CDTF">2021-04-23T15:45:00Z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0x0101006736868094935B4C8908E4D315B789C4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